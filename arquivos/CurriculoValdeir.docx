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FE6F" w14:textId="77777777" w:rsidR="005E1FF7" w:rsidRPr="004D3C41" w:rsidRDefault="005E1FF7">
      <w:r w:rsidRPr="004D3C41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6BFB53F" wp14:editId="40DEE7E7">
                <wp:simplePos x="0" y="0"/>
                <wp:positionH relativeFrom="page">
                  <wp:posOffset>156845</wp:posOffset>
                </wp:positionH>
                <wp:positionV relativeFrom="margin">
                  <wp:posOffset>-1080770</wp:posOffset>
                </wp:positionV>
                <wp:extent cx="7772400" cy="10748010"/>
                <wp:effectExtent l="0" t="0" r="0" b="0"/>
                <wp:wrapNone/>
                <wp:docPr id="1" name="Grup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748010"/>
                          <a:chOff x="0" y="-57169"/>
                          <a:chExt cx="7775690" cy="10751527"/>
                        </a:xfrm>
                      </wpg:grpSpPr>
                      <wps:wsp>
                        <wps:cNvPr id="19" name="Forma Livre 15"/>
                        <wps:cNvSpPr>
                          <a:spLocks/>
                        </wps:cNvSpPr>
                        <wps:spPr bwMode="auto">
                          <a:xfrm>
                            <a:off x="0" y="-57169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upo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orma Livre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orma Livre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orma Livre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orma Livre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vre 4"/>
                        <wps:cNvSpPr>
                          <a:spLocks/>
                        </wps:cNvSpPr>
                        <wps:spPr bwMode="auto">
                          <a:xfrm>
                            <a:off x="3906982" y="9679674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vre 5"/>
                        <wps:cNvSpPr>
                          <a:spLocks/>
                        </wps:cNvSpPr>
                        <wps:spPr bwMode="auto">
                          <a:xfrm>
                            <a:off x="4959927" y="10039912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vre 6"/>
                        <wps:cNvSpPr>
                          <a:spLocks/>
                        </wps:cNvSpPr>
                        <wps:spPr bwMode="auto">
                          <a:xfrm>
                            <a:off x="0" y="9000801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vre 7"/>
                        <wps:cNvSpPr>
                          <a:spLocks/>
                        </wps:cNvSpPr>
                        <wps:spPr bwMode="auto">
                          <a:xfrm>
                            <a:off x="3415145" y="9679674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vre 9"/>
                        <wps:cNvSpPr>
                          <a:spLocks/>
                        </wps:cNvSpPr>
                        <wps:spPr bwMode="auto">
                          <a:xfrm>
                            <a:off x="2646218" y="9000813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orma Livre 10"/>
                        <wps:cNvSpPr>
                          <a:spLocks/>
                        </wps:cNvSpPr>
                        <wps:spPr bwMode="auto">
                          <a:xfrm>
                            <a:off x="2646218" y="9000801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orma livre 11"/>
                        <wps:cNvSpPr>
                          <a:spLocks/>
                        </wps:cNvSpPr>
                        <wps:spPr bwMode="auto">
                          <a:xfrm>
                            <a:off x="2639291" y="9000801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orma Livre 12"/>
                        <wps:cNvSpPr>
                          <a:spLocks/>
                        </wps:cNvSpPr>
                        <wps:spPr bwMode="auto">
                          <a:xfrm>
                            <a:off x="3318164" y="9596567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orma Livre 13"/>
                        <wps:cNvSpPr>
                          <a:spLocks/>
                        </wps:cNvSpPr>
                        <wps:spPr bwMode="auto">
                          <a:xfrm>
                            <a:off x="5548745" y="9679674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orma Livre 22"/>
                        <wps:cNvSpPr>
                          <a:spLocks/>
                        </wps:cNvSpPr>
                        <wps:spPr bwMode="auto">
                          <a:xfrm>
                            <a:off x="6927" y="4939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orma Livre 27"/>
                        <wps:cNvSpPr>
                          <a:spLocks/>
                        </wps:cNvSpPr>
                        <wps:spPr bwMode="auto">
                          <a:xfrm>
                            <a:off x="0" y="5444836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m 28" descr="Ícone de telefon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56260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orma Livre 31"/>
                        <wps:cNvSpPr>
                          <a:spLocks/>
                        </wps:cNvSpPr>
                        <wps:spPr bwMode="auto">
                          <a:xfrm>
                            <a:off x="0" y="5950527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m 32" descr="Ícone de email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06829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Imagem 23" descr="Ícone de GPS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2927" y="5056909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" name="Forma Livre 35"/>
                        <wps:cNvSpPr>
                          <a:spLocks/>
                        </wps:cNvSpPr>
                        <wps:spPr bwMode="auto">
                          <a:xfrm>
                            <a:off x="0" y="6463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m 36" descr="ícone de sit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580909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9181B" id="Grupo 1" o:spid="_x0000_s1026" alt="&quot;&quot;" style="position:absolute;margin-left:12.35pt;margin-top:-85.1pt;width:612pt;height:846.3pt;z-index:-251657216;mso-position-horizontal-relative:page;mso-position-vertical-relative:margin;mso-width-relative:margin;mso-height-relative:margin" coordorigin=",-571" coordsize="77756,107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">
                <v:shape id="Forma Livre 15" o:spid="_x0000_s1027" style="position:absolute;top:-571;width:45732;height:17042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  <v:path arrowok="t" o:connecttype="custom" o:connectlocs="4572635,0;0,635;0,769620;2640965,1704340;4572635,0" o:connectangles="0,0,0,0,0"/>
                </v:shape>
                <v:group id="Grupo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orma Livre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  <v:path arrowok="t" o:connecttype="custom" o:connectlocs="1828,0;0,1609;6817,22;6866,2;6866,2;6045,2;1828,0" o:connectangles="0,0,0,0,0,0,0"/>
                  </v:shape>
                  <v:shape id="Forma Livre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orma Livre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  <v:path arrowok="t" o:connecttype="custom" o:connectlocs="1918970,0;770255,266065;0,948055;1918970,0" o:connectangles="0,0,0,0"/>
                </v:shape>
                <v:shape id="Forma Livre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orma Livre 4" o:spid="_x0000_s1033" style="position:absolute;left:39069;top:96796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  <v:path arrowok="t" o:connecttype="custom" o:connectlocs="1638300,0;0,1011555;3864610,1011555;3864610,458470;1638300,0" o:connectangles="0,0,0,0,0"/>
                </v:shape>
                <v:shape id="Forma livre 5" o:spid="_x0000_s1034" style="position:absolute;left:49599;top:100399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  <v:path arrowok="t" o:connecttype="custom" o:connectlocs="0,0;1351915,314960;1266190,239395;0,0" o:connectangles="0,0,0,0"/>
                </v:shape>
                <v:shape id="Forma livre 6" o:spid="_x0000_s1035" style="position:absolute;top:90008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  <v:path arrowok="t" o:connecttype="custom" o:connectlocs="2640965,0;0,934720;0,1692910;4559935,1692910;2640965,0" o:connectangles="0,0,0,0,0"/>
                </v:shape>
                <v:shape id="Forma Livre 7" o:spid="_x0000_s1036" style="position:absolute;left:34151;top:96796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  <v:path arrowok="t" o:connecttype="custom" o:connectlocs="0,0;1149350,1011555;4338955,1011555;4328795,1007110;0,0" o:connectangles="0,0,0,0,0"/>
                </v:shape>
                <v:shape id="Forma Livre 9" o:spid="_x0000_s1037" style="position:absolute;left:26462;top:90008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  <v:path arrowok="t" o:connecttype="custom" o:connectlocs="2106930,1692910;0,0;1920240,1692910;2106930,1692910" o:connectangles="0,0,0,0"/>
                </v:shape>
                <v:shape id="Forma Livre 10" o:spid="_x0000_s1038" style="position:absolute;left:26462;top:90008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  <v:path arrowok="t" o:connecttype="custom" o:connectlocs="4057015,1692910;2903855,681355;3951605,1692910;4057015,1692910" o:connectangles="0,0,0,0"/>
                </v:shape>
                <v:shape id="Forma livre 11" o:spid="_x0000_s1039" style="position:absolute;left:26392;top:90008;width:19196;height:9486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  <v:path arrowok="t" o:connecttype="custom" o:connectlocs="0,0;770255,681355;1918970,948055;0,0" o:connectangles="0,0,0,0"/>
                </v:shape>
                <v:shape id="Forma Livre 12" o:spid="_x0000_s1040" style="position:absolute;left:33181;top:95965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  <v:path arrowok="t" o:connecttype="custom" o:connectlocs="0,0;90805,82550;1239520,349250;0,0" o:connectangles="0,0,0,0"/>
                </v:shape>
                <v:shape id="Forma Livre 13" o:spid="_x0000_s1041" style="position:absolute;left:55487;top:96796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  <v:path arrowok="t" o:connecttype="custom" o:connectlocs="0,0;1152525,1011555;2226310,1011555;2226310,458470;0,0" o:connectangles="0,0,0,0,0"/>
                </v:shape>
                <v:shape id="Forma Livre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Forma Livre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" path="m3772,l,,,628r3772,l3843,619r66,-23l3968,559r48,-49l4054,451r23,-66l4086,314r-9,-72l4054,176r-38,-59l3968,69,3909,32,3843,8,3772,xe" fillcolor="#5a1125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8" o:spid="_x0000_s1044" type="#_x0000_t75" alt="Ícone de telefone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4" o:title="Ícone de telefone"/>
                  <v:path arrowok="t"/>
                </v:shape>
                <v:shape id="Forma Livre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" path="m3772,l,,,628r3772,l3843,619r66,-23l3968,559r48,-49l4054,451r23,-66l4086,314r-9,-72l4054,176r-38,-59l3968,69,3909,32,3843,8,3772,xe" fillcolor="#99242c [2406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Imagem 32" o:spid="_x0000_s1046" type="#_x0000_t75" alt="Ícone de email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5" o:title="Ícone de email"/>
                </v:shape>
                <v:shape id="Imagem 23" o:spid="_x0000_s1047" type="#_x0000_t75" alt="Ícone de GPS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  <v:imagedata r:id="rId16" o:title="Ícone de GPS"/>
                  <v:path arrowok="t"/>
                </v:shape>
                <v:shape id="Forma Livre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" path="m3772,l,,,628r3772,l3843,619r66,-23l3968,559r48,-49l4054,451r23,-66l4086,314r-9,-72l4054,176r-38,-59l3968,69,3909,32,3843,8,3772,xe" fillcolor="#cc2f0f [2407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Imagem 36" o:spid="_x0000_s1049" type="#_x0000_t75" alt="ícone de site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  <v:imagedata r:id="rId17" o:title="ícone de site"/>
                  <v:path arrowok="t"/>
                </v:shape>
                <w10:wrap anchorx="page" anchory="margin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2"/>
        <w:gridCol w:w="417"/>
        <w:gridCol w:w="6371"/>
      </w:tblGrid>
      <w:tr w:rsidR="00B6466C" w:rsidRPr="004D3C41" w14:paraId="7583CF19" w14:textId="77777777" w:rsidTr="00222466">
        <w:trPr>
          <w:trHeight w:val="993"/>
          <w:jc w:val="center"/>
        </w:trPr>
        <w:tc>
          <w:tcPr>
            <w:tcW w:w="2942" w:type="dxa"/>
          </w:tcPr>
          <w:p w14:paraId="06DCB98D" w14:textId="77777777" w:rsidR="00B6466C" w:rsidRPr="004D3C41" w:rsidRDefault="00B6466C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5CC705CD" w14:textId="77777777" w:rsidR="00B6466C" w:rsidRPr="004D3C41" w:rsidRDefault="00B6466C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14:paraId="200E1300" w14:textId="77777777" w:rsidR="00A32D0D" w:rsidRDefault="00A32D0D" w:rsidP="00222466">
            <w:pPr>
              <w:pStyle w:val="Ttulo"/>
            </w:pPr>
          </w:p>
          <w:p w14:paraId="5A36706C" w14:textId="4628A350" w:rsidR="00B6466C" w:rsidRPr="004D3C41" w:rsidRDefault="002148EF" w:rsidP="00222466">
            <w:pPr>
              <w:pStyle w:val="Ttulo"/>
            </w:pPr>
            <w:r>
              <w:t>Valdeir</w:t>
            </w:r>
            <w:r w:rsidR="00B6466C" w:rsidRPr="004D3C41">
              <w:rPr>
                <w:lang w:bidi="pt-BR"/>
              </w:rPr>
              <w:br/>
            </w:r>
            <w:r>
              <w:t>Luiz de Oliveira</w:t>
            </w:r>
          </w:p>
        </w:tc>
      </w:tr>
      <w:tr w:rsidR="00B6466C" w:rsidRPr="004D3C41" w14:paraId="20EC62D9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CACF98D" w14:textId="77777777" w:rsidR="00B6466C" w:rsidRPr="004D3C41" w:rsidRDefault="007913A5" w:rsidP="00B6466C">
            <w:pPr>
              <w:pStyle w:val="Corpodetexto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 w:rsidRPr="004D3C41">
              <w:rPr>
                <w:noProof/>
                <w:lang w:bidi="pt-BR"/>
              </w:rPr>
              <w:drawing>
                <wp:inline distT="0" distB="0" distL="0" distR="0" wp14:anchorId="3FC00320" wp14:editId="4E2BAAEA">
                  <wp:extent cx="1810512" cy="1810512"/>
                  <wp:effectExtent l="171450" t="152400" r="361315" b="36131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m 40"/>
                          <pic:cNvPicPr/>
                        </pic:nvPicPr>
                        <pic:blipFill>
                          <a:blip r:embed="rId18"/>
                          <a:srcRect l="6230" r="6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14:paraId="72EE7FA5" w14:textId="77777777" w:rsidR="00B6466C" w:rsidRPr="004D3C41" w:rsidRDefault="00B6466C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42A3CC96" w14:textId="77777777" w:rsidR="00B6466C" w:rsidRPr="004D3C41" w:rsidRDefault="00B6466C" w:rsidP="00222466">
            <w:pPr>
              <w:pStyle w:val="Ttulo"/>
            </w:pPr>
          </w:p>
        </w:tc>
      </w:tr>
      <w:tr w:rsidR="00555003" w:rsidRPr="004D3C41" w14:paraId="240AD825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2798D5D5" w14:textId="77777777" w:rsidR="00555003" w:rsidRPr="004D3C41" w:rsidRDefault="00555003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2D500C4B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72F470C2" w14:textId="77777777" w:rsidR="000F7D04" w:rsidRPr="008D7C7E" w:rsidRDefault="000F7D04" w:rsidP="000F7D04">
            <w:pPr>
              <w:pStyle w:val="Ttulo2"/>
              <w:spacing w:before="0"/>
              <w:rPr>
                <w:sz w:val="28"/>
                <w:szCs w:val="22"/>
              </w:rPr>
            </w:pPr>
            <w:r w:rsidRPr="008D7C7E">
              <w:rPr>
                <w:sz w:val="28"/>
                <w:szCs w:val="22"/>
                <w:lang w:bidi="pt-BR"/>
              </w:rPr>
              <w:t>Experiência</w:t>
            </w:r>
          </w:p>
          <w:p w14:paraId="2696C8AD" w14:textId="181ACDAD" w:rsidR="000F7D04" w:rsidRPr="008D7C7E" w:rsidRDefault="00920391" w:rsidP="000F7D04">
            <w:pPr>
              <w:pStyle w:val="Datas"/>
              <w:rPr>
                <w:sz w:val="28"/>
                <w:szCs w:val="22"/>
              </w:rPr>
            </w:pPr>
            <w:r w:rsidRPr="008D7C7E">
              <w:rPr>
                <w:sz w:val="28"/>
                <w:szCs w:val="22"/>
              </w:rPr>
              <w:t>2009</w:t>
            </w:r>
            <w:r w:rsidR="000F7D04" w:rsidRPr="008D7C7E">
              <w:rPr>
                <w:sz w:val="28"/>
                <w:szCs w:val="22"/>
                <w:lang w:bidi="pt-BR"/>
              </w:rPr>
              <w:t xml:space="preserve"> – </w:t>
            </w:r>
            <w:r w:rsidRPr="008D7C7E">
              <w:rPr>
                <w:sz w:val="28"/>
                <w:szCs w:val="22"/>
              </w:rPr>
              <w:t>2015</w:t>
            </w:r>
          </w:p>
          <w:p w14:paraId="3F1990D9" w14:textId="039CECE6" w:rsidR="00307145" w:rsidRPr="008D7C7E" w:rsidRDefault="00920391" w:rsidP="000F7D04">
            <w:pPr>
              <w:pStyle w:val="Experincia"/>
              <w:rPr>
                <w:b/>
                <w:bCs/>
                <w:color w:val="CC2F0F" w:themeColor="accent4" w:themeShade="BF"/>
                <w:sz w:val="28"/>
                <w:szCs w:val="22"/>
                <w:lang w:bidi="pt-BR"/>
              </w:rPr>
            </w:pPr>
            <w:r w:rsidRPr="008D7C7E">
              <w:rPr>
                <w:sz w:val="28"/>
                <w:szCs w:val="22"/>
              </w:rPr>
              <w:t>Analista de Suporte</w:t>
            </w:r>
            <w:r w:rsidR="000F7D04" w:rsidRPr="008D7C7E">
              <w:rPr>
                <w:rStyle w:val="Forte"/>
                <w:sz w:val="28"/>
                <w:szCs w:val="22"/>
                <w:lang w:bidi="pt-BR"/>
              </w:rPr>
              <w:t xml:space="preserve"> </w:t>
            </w:r>
            <w:r w:rsidRPr="008D7C7E">
              <w:rPr>
                <w:rStyle w:val="Forte"/>
                <w:sz w:val="28"/>
                <w:szCs w:val="22"/>
                <w:lang w:bidi="pt-BR"/>
              </w:rPr>
              <w:t xml:space="preserve"> </w:t>
            </w:r>
            <w:r w:rsidR="000F7D04" w:rsidRPr="008D7C7E">
              <w:rPr>
                <w:rStyle w:val="Forte"/>
                <w:sz w:val="28"/>
                <w:szCs w:val="22"/>
                <w:lang w:bidi="pt-BR"/>
              </w:rPr>
              <w:t xml:space="preserve"> • </w:t>
            </w:r>
            <w:r w:rsidRPr="008D7C7E">
              <w:rPr>
                <w:sz w:val="28"/>
                <w:szCs w:val="22"/>
              </w:rPr>
              <w:t>Magazine Luiza S/A</w:t>
            </w:r>
          </w:p>
          <w:p w14:paraId="0BC3D49E" w14:textId="1AB77177" w:rsidR="000F7D04" w:rsidRPr="008D7C7E" w:rsidRDefault="00920391" w:rsidP="000F7D04">
            <w:pPr>
              <w:pStyle w:val="Datas"/>
              <w:rPr>
                <w:sz w:val="28"/>
                <w:szCs w:val="22"/>
              </w:rPr>
            </w:pPr>
            <w:r w:rsidRPr="008D7C7E">
              <w:rPr>
                <w:sz w:val="28"/>
                <w:szCs w:val="22"/>
              </w:rPr>
              <w:t>2017</w:t>
            </w:r>
            <w:r w:rsidR="000F7D04" w:rsidRPr="008D7C7E">
              <w:rPr>
                <w:sz w:val="28"/>
                <w:szCs w:val="22"/>
                <w:lang w:bidi="pt-BR"/>
              </w:rPr>
              <w:t xml:space="preserve"> – </w:t>
            </w:r>
            <w:r w:rsidRPr="008D7C7E">
              <w:rPr>
                <w:sz w:val="28"/>
                <w:szCs w:val="22"/>
              </w:rPr>
              <w:t>2022</w:t>
            </w:r>
          </w:p>
          <w:p w14:paraId="72C0731C" w14:textId="3638E04A" w:rsidR="000F7D04" w:rsidRPr="008D7C7E" w:rsidRDefault="00920391" w:rsidP="000F7D04">
            <w:pPr>
              <w:pStyle w:val="Experincia"/>
              <w:rPr>
                <w:sz w:val="28"/>
                <w:szCs w:val="22"/>
              </w:rPr>
            </w:pPr>
            <w:r w:rsidRPr="008D7C7E">
              <w:rPr>
                <w:sz w:val="28"/>
                <w:szCs w:val="22"/>
              </w:rPr>
              <w:t>Técnico TI</w:t>
            </w:r>
            <w:r w:rsidR="00DD7372" w:rsidRPr="008D7C7E">
              <w:rPr>
                <w:sz w:val="28"/>
                <w:szCs w:val="22"/>
              </w:rPr>
              <w:t>- Infraestrutura</w:t>
            </w:r>
            <w:r w:rsidR="00DD7372" w:rsidRPr="008D7C7E">
              <w:rPr>
                <w:rStyle w:val="Forte"/>
                <w:sz w:val="28"/>
                <w:szCs w:val="22"/>
                <w:lang w:bidi="pt-BR"/>
              </w:rPr>
              <w:t xml:space="preserve"> •</w:t>
            </w:r>
            <w:r w:rsidR="000F7D04" w:rsidRPr="008D7C7E">
              <w:rPr>
                <w:rStyle w:val="Forte"/>
                <w:sz w:val="28"/>
                <w:szCs w:val="22"/>
                <w:lang w:bidi="pt-BR"/>
              </w:rPr>
              <w:t xml:space="preserve"> </w:t>
            </w:r>
            <w:r w:rsidR="00DD7372" w:rsidRPr="008D7C7E">
              <w:rPr>
                <w:sz w:val="28"/>
                <w:szCs w:val="22"/>
              </w:rPr>
              <w:t>VL Informática</w:t>
            </w:r>
          </w:p>
          <w:p w14:paraId="3F013B38" w14:textId="46089B48" w:rsidR="00307145" w:rsidRPr="008D7C7E" w:rsidRDefault="00307145" w:rsidP="00307145">
            <w:pPr>
              <w:pStyle w:val="Experincia"/>
              <w:rPr>
                <w:sz w:val="28"/>
                <w:szCs w:val="22"/>
              </w:rPr>
            </w:pPr>
            <w:r w:rsidRPr="008D7C7E">
              <w:rPr>
                <w:sz w:val="28"/>
                <w:szCs w:val="22"/>
              </w:rPr>
              <w:t>Principais atividades: Suporte as filiais em todo sistema de vendas, computadores (hardwares e softwares), redes, preparação de servidores, Inaugurações de novas lojas e reformas</w:t>
            </w:r>
            <w:r w:rsidR="00056B21" w:rsidRPr="008D7C7E">
              <w:rPr>
                <w:sz w:val="28"/>
                <w:szCs w:val="22"/>
              </w:rPr>
              <w:t xml:space="preserve"> de lojas </w:t>
            </w:r>
            <w:r w:rsidR="00A32D0D" w:rsidRPr="008D7C7E">
              <w:rPr>
                <w:sz w:val="28"/>
                <w:szCs w:val="22"/>
              </w:rPr>
              <w:t>físicas</w:t>
            </w:r>
            <w:r w:rsidRPr="008D7C7E">
              <w:rPr>
                <w:sz w:val="28"/>
                <w:szCs w:val="22"/>
              </w:rPr>
              <w:t>!</w:t>
            </w:r>
          </w:p>
          <w:p w14:paraId="20C1EDE7" w14:textId="77777777" w:rsidR="000F7D04" w:rsidRPr="008D7C7E" w:rsidRDefault="000F7D04" w:rsidP="000F7D04">
            <w:pPr>
              <w:pStyle w:val="Ttulo2"/>
              <w:rPr>
                <w:sz w:val="28"/>
                <w:szCs w:val="22"/>
              </w:rPr>
            </w:pPr>
            <w:r w:rsidRPr="008D7C7E">
              <w:rPr>
                <w:sz w:val="28"/>
                <w:szCs w:val="22"/>
                <w:lang w:bidi="pt-BR"/>
              </w:rPr>
              <w:t>Formação</w:t>
            </w:r>
          </w:p>
          <w:p w14:paraId="4AD08B96" w14:textId="0294165F" w:rsidR="000F7D04" w:rsidRPr="008D7C7E" w:rsidRDefault="00DD7372" w:rsidP="000F7D04">
            <w:pPr>
              <w:rPr>
                <w:sz w:val="28"/>
              </w:rPr>
            </w:pPr>
            <w:r w:rsidRPr="008D7C7E">
              <w:rPr>
                <w:sz w:val="28"/>
              </w:rPr>
              <w:t>Remingtom</w:t>
            </w:r>
            <w:r w:rsidR="00307145" w:rsidRPr="008D7C7E">
              <w:rPr>
                <w:sz w:val="28"/>
                <w:lang w:bidi="pt-BR"/>
              </w:rPr>
              <w:t xml:space="preserve"> </w:t>
            </w:r>
            <w:r w:rsidR="00443FBF" w:rsidRPr="008D7C7E">
              <w:rPr>
                <w:sz w:val="28"/>
                <w:lang w:bidi="pt-BR"/>
              </w:rPr>
              <w:t>- Concluído</w:t>
            </w:r>
            <w:r w:rsidR="00307145" w:rsidRPr="008D7C7E">
              <w:rPr>
                <w:sz w:val="28"/>
                <w:lang w:bidi="pt-BR"/>
              </w:rPr>
              <w:t xml:space="preserve"> em 2007</w:t>
            </w:r>
          </w:p>
          <w:p w14:paraId="1F193D83" w14:textId="6BC6528C" w:rsidR="00307145" w:rsidRDefault="00307145" w:rsidP="000F7D04">
            <w:pPr>
              <w:pStyle w:val="Commarcadores"/>
              <w:rPr>
                <w:sz w:val="28"/>
              </w:rPr>
            </w:pPr>
            <w:r w:rsidRPr="008D7C7E">
              <w:rPr>
                <w:sz w:val="28"/>
              </w:rPr>
              <w:t>Técnico em montagem e manutenção de hardware.</w:t>
            </w:r>
          </w:p>
          <w:p w14:paraId="3259B122" w14:textId="35ED2AF6" w:rsidR="00C258F9" w:rsidRPr="008D7C7E" w:rsidRDefault="00C258F9" w:rsidP="00C258F9">
            <w:pPr>
              <w:pStyle w:val="Commarcadores"/>
              <w:numPr>
                <w:ilvl w:val="0"/>
                <w:numId w:val="0"/>
              </w:num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3CE99481" w14:textId="1FA0FD8F" w:rsidR="00C258F9" w:rsidRPr="008D7C7E" w:rsidRDefault="00C258F9" w:rsidP="00C258F9">
            <w:pPr>
              <w:rPr>
                <w:sz w:val="28"/>
              </w:rPr>
            </w:pPr>
            <w:r w:rsidRPr="008D7C7E">
              <w:rPr>
                <w:sz w:val="28"/>
              </w:rPr>
              <w:t>Digital In</w:t>
            </w:r>
            <w:r>
              <w:rPr>
                <w:sz w:val="28"/>
              </w:rPr>
              <w:t>n</w:t>
            </w:r>
            <w:r w:rsidRPr="008D7C7E">
              <w:rPr>
                <w:sz w:val="28"/>
              </w:rPr>
              <w:t>ovation ONE</w:t>
            </w:r>
            <w:r w:rsidRPr="008D7C7E">
              <w:rPr>
                <w:sz w:val="28"/>
                <w:lang w:bidi="pt-BR"/>
              </w:rPr>
              <w:t xml:space="preserve"> - Concluído em 2022</w:t>
            </w:r>
          </w:p>
          <w:p w14:paraId="67F2E19E" w14:textId="77777777" w:rsidR="00C258F9" w:rsidRDefault="00C258F9" w:rsidP="00C258F9">
            <w:pPr>
              <w:pStyle w:val="Commarcadores"/>
              <w:rPr>
                <w:sz w:val="28"/>
              </w:rPr>
            </w:pPr>
            <w:r w:rsidRPr="008D7C7E">
              <w:rPr>
                <w:sz w:val="28"/>
              </w:rPr>
              <w:t xml:space="preserve">Spread </w:t>
            </w:r>
            <w:proofErr w:type="spellStart"/>
            <w:r w:rsidRPr="008D7C7E">
              <w:rPr>
                <w:sz w:val="28"/>
              </w:rPr>
              <w:t>FullStack</w:t>
            </w:r>
            <w:proofErr w:type="spellEnd"/>
            <w:r w:rsidRPr="008D7C7E">
              <w:rPr>
                <w:sz w:val="28"/>
              </w:rPr>
              <w:t xml:space="preserve"> </w:t>
            </w:r>
            <w:proofErr w:type="spellStart"/>
            <w:r w:rsidRPr="008D7C7E">
              <w:rPr>
                <w:sz w:val="28"/>
              </w:rPr>
              <w:t>Developer</w:t>
            </w:r>
            <w:proofErr w:type="spellEnd"/>
            <w:r w:rsidRPr="008D7C7E">
              <w:rPr>
                <w:sz w:val="28"/>
              </w:rPr>
              <w:t xml:space="preserve"> – Desenvolvimento Web</w:t>
            </w:r>
          </w:p>
          <w:p w14:paraId="1E108738" w14:textId="77777777" w:rsidR="00307145" w:rsidRPr="008D7C7E" w:rsidRDefault="00307145" w:rsidP="00307145">
            <w:pPr>
              <w:rPr>
                <w:sz w:val="28"/>
              </w:rPr>
            </w:pPr>
          </w:p>
          <w:p w14:paraId="1E58181D" w14:textId="7E2C246C" w:rsidR="00307145" w:rsidRPr="008D7C7E" w:rsidRDefault="00307145" w:rsidP="00307145">
            <w:pPr>
              <w:rPr>
                <w:sz w:val="28"/>
              </w:rPr>
            </w:pPr>
            <w:r w:rsidRPr="008D7C7E">
              <w:rPr>
                <w:sz w:val="28"/>
              </w:rPr>
              <w:t>Digital In</w:t>
            </w:r>
            <w:r w:rsidR="00C258F9">
              <w:rPr>
                <w:sz w:val="28"/>
              </w:rPr>
              <w:t>n</w:t>
            </w:r>
            <w:r w:rsidRPr="008D7C7E">
              <w:rPr>
                <w:sz w:val="28"/>
              </w:rPr>
              <w:t>ovation ONE</w:t>
            </w:r>
            <w:r w:rsidRPr="008D7C7E">
              <w:rPr>
                <w:sz w:val="28"/>
                <w:lang w:bidi="pt-BR"/>
              </w:rPr>
              <w:t xml:space="preserve"> </w:t>
            </w:r>
            <w:r w:rsidR="00443FBF" w:rsidRPr="008D7C7E">
              <w:rPr>
                <w:sz w:val="28"/>
                <w:lang w:bidi="pt-BR"/>
              </w:rPr>
              <w:t>- Concluído</w:t>
            </w:r>
            <w:r w:rsidRPr="008D7C7E">
              <w:rPr>
                <w:sz w:val="28"/>
                <w:lang w:bidi="pt-BR"/>
              </w:rPr>
              <w:t xml:space="preserve"> em 2022</w:t>
            </w:r>
          </w:p>
          <w:p w14:paraId="66D2D12B" w14:textId="7836A324" w:rsidR="00C258F9" w:rsidRPr="008D7C7E" w:rsidRDefault="00C258F9" w:rsidP="00C258F9">
            <w:pPr>
              <w:pStyle w:val="Commarcadores"/>
              <w:rPr>
                <w:sz w:val="28"/>
              </w:rPr>
            </w:pPr>
            <w:r w:rsidRPr="00C258F9">
              <w:rPr>
                <w:sz w:val="28"/>
              </w:rPr>
              <w:t xml:space="preserve">Santander </w:t>
            </w:r>
            <w:proofErr w:type="spellStart"/>
            <w:r w:rsidRPr="00C258F9">
              <w:rPr>
                <w:sz w:val="28"/>
              </w:rPr>
              <w:t>Bootcamp</w:t>
            </w:r>
            <w:proofErr w:type="spellEnd"/>
            <w:r w:rsidRPr="00C258F9">
              <w:rPr>
                <w:sz w:val="28"/>
              </w:rPr>
              <w:t xml:space="preserve"> Mobile </w:t>
            </w:r>
            <w:proofErr w:type="spellStart"/>
            <w:r w:rsidRPr="00C258F9">
              <w:rPr>
                <w:sz w:val="28"/>
              </w:rPr>
              <w:t>Developer</w:t>
            </w:r>
            <w:proofErr w:type="spellEnd"/>
          </w:p>
          <w:p w14:paraId="409D1A0E" w14:textId="77777777" w:rsidR="004823FB" w:rsidRDefault="004823FB" w:rsidP="004823FB">
            <w:pPr>
              <w:rPr>
                <w:sz w:val="28"/>
              </w:rPr>
            </w:pPr>
          </w:p>
          <w:p w14:paraId="079206D2" w14:textId="7E32FDFE" w:rsidR="004823FB" w:rsidRPr="008D7C7E" w:rsidRDefault="004823FB" w:rsidP="004823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UniDomBosco</w:t>
            </w:r>
            <w:proofErr w:type="spellEnd"/>
            <w:r w:rsidRPr="008D7C7E">
              <w:rPr>
                <w:sz w:val="28"/>
                <w:lang w:bidi="pt-BR"/>
              </w:rPr>
              <w:t xml:space="preserve"> - </w:t>
            </w:r>
            <w:r>
              <w:rPr>
                <w:sz w:val="28"/>
                <w:lang w:bidi="pt-BR"/>
              </w:rPr>
              <w:t>Cursando</w:t>
            </w:r>
          </w:p>
          <w:p w14:paraId="081C4E9B" w14:textId="1C1C8781" w:rsidR="004823FB" w:rsidRPr="008D7C7E" w:rsidRDefault="004823FB" w:rsidP="004823FB">
            <w:pPr>
              <w:pStyle w:val="Commarcadores"/>
              <w:rPr>
                <w:sz w:val="28"/>
              </w:rPr>
            </w:pPr>
            <w:r>
              <w:rPr>
                <w:sz w:val="28"/>
              </w:rPr>
              <w:t>Análise e desenvolvimento de sistemas</w:t>
            </w:r>
          </w:p>
          <w:p w14:paraId="7EBE7E9E" w14:textId="419C1ADC" w:rsidR="00555003" w:rsidRPr="008D7C7E" w:rsidRDefault="00056B21" w:rsidP="000F7D04">
            <w:pPr>
              <w:pStyle w:val="Ttulo2"/>
              <w:rPr>
                <w:sz w:val="28"/>
                <w:szCs w:val="22"/>
              </w:rPr>
            </w:pPr>
            <w:r w:rsidRPr="008D7C7E">
              <w:rPr>
                <w:sz w:val="28"/>
                <w:szCs w:val="22"/>
                <w:lang w:bidi="pt-BR"/>
              </w:rPr>
              <w:t>Informações adicionais</w:t>
            </w:r>
          </w:p>
          <w:p w14:paraId="11812F93" w14:textId="64C45684" w:rsidR="000F7D04" w:rsidRPr="008D7C7E" w:rsidRDefault="00443FBF" w:rsidP="000F7D04">
            <w:pPr>
              <w:rPr>
                <w:sz w:val="28"/>
              </w:rPr>
            </w:pPr>
            <w:r w:rsidRPr="008D7C7E">
              <w:rPr>
                <w:sz w:val="28"/>
              </w:rPr>
              <w:t>Linguagem de programação: Javascript, HTML, CSS3</w:t>
            </w:r>
            <w:r w:rsidR="00056B21" w:rsidRPr="008D7C7E">
              <w:rPr>
                <w:sz w:val="28"/>
              </w:rPr>
              <w:t xml:space="preserve">, </w:t>
            </w:r>
            <w:proofErr w:type="spellStart"/>
            <w:r w:rsidR="00056B21" w:rsidRPr="008D7C7E">
              <w:rPr>
                <w:sz w:val="28"/>
              </w:rPr>
              <w:t>ReactJS</w:t>
            </w:r>
            <w:proofErr w:type="spellEnd"/>
            <w:r w:rsidR="004823FB">
              <w:rPr>
                <w:sz w:val="28"/>
              </w:rPr>
              <w:t>, Java</w:t>
            </w:r>
            <w:r w:rsidR="00056B21" w:rsidRPr="008D7C7E">
              <w:rPr>
                <w:sz w:val="28"/>
              </w:rPr>
              <w:t xml:space="preserve"> e Banco de Dados.</w:t>
            </w:r>
          </w:p>
        </w:tc>
      </w:tr>
      <w:tr w:rsidR="00555003" w:rsidRPr="004D3C41" w14:paraId="36AF2BF1" w14:textId="77777777" w:rsidTr="00555003">
        <w:trPr>
          <w:trHeight w:val="1290"/>
          <w:jc w:val="center"/>
        </w:trPr>
        <w:tc>
          <w:tcPr>
            <w:tcW w:w="2942" w:type="dxa"/>
          </w:tcPr>
          <w:p w14:paraId="4F12D0B1" w14:textId="77777777" w:rsidR="00555003" w:rsidRPr="004D3C41" w:rsidRDefault="00555003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14:paraId="1FDCFA8F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7B84F4C5" w14:textId="77777777" w:rsidR="00555003" w:rsidRPr="004D3C41" w:rsidRDefault="00555003" w:rsidP="00222466"/>
        </w:tc>
      </w:tr>
      <w:tr w:rsidR="00555003" w:rsidRPr="004D3C41" w14:paraId="193AB474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7935987C" w14:textId="38661E33" w:rsidR="00555003" w:rsidRPr="004D3C41" w:rsidRDefault="002148EF" w:rsidP="00222466">
            <w:pPr>
              <w:pStyle w:val="Informaes"/>
              <w:rPr>
                <w:rStyle w:val="Forte"/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05535" w:themeColor="accent4"/>
              </w:rPr>
              <w:t>Avenida São Vicente, 4100</w:t>
            </w:r>
          </w:p>
          <w:p w14:paraId="1827C862" w14:textId="56AE3E1C" w:rsidR="00555003" w:rsidRPr="004D3C41" w:rsidRDefault="002148EF" w:rsidP="00222466">
            <w:pPr>
              <w:pStyle w:val="Informaes"/>
            </w:pPr>
            <w:r>
              <w:t>Franca-SP CEP:14403-830</w:t>
            </w:r>
          </w:p>
        </w:tc>
        <w:tc>
          <w:tcPr>
            <w:tcW w:w="423" w:type="dxa"/>
            <w:vMerge/>
          </w:tcPr>
          <w:p w14:paraId="493F0A7A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281D0FA" w14:textId="77777777" w:rsidR="00555003" w:rsidRPr="004D3C41" w:rsidRDefault="00555003" w:rsidP="005801E5">
            <w:pPr>
              <w:pStyle w:val="Ttulo1"/>
            </w:pPr>
          </w:p>
        </w:tc>
      </w:tr>
      <w:tr w:rsidR="00555003" w:rsidRPr="004D3C41" w14:paraId="64BC3BD5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7C29915E" w14:textId="77777777" w:rsidR="00555003" w:rsidRPr="004D3C41" w:rsidRDefault="00555003" w:rsidP="00222466">
            <w:pPr>
              <w:pStyle w:val="SemEspaamento"/>
            </w:pPr>
          </w:p>
        </w:tc>
        <w:tc>
          <w:tcPr>
            <w:tcW w:w="423" w:type="dxa"/>
            <w:vMerge/>
          </w:tcPr>
          <w:p w14:paraId="61BAAB12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141CF58" w14:textId="77777777" w:rsidR="00555003" w:rsidRPr="004D3C41" w:rsidRDefault="00555003" w:rsidP="005801E5">
            <w:pPr>
              <w:pStyle w:val="Ttulo1"/>
            </w:pPr>
          </w:p>
        </w:tc>
      </w:tr>
      <w:tr w:rsidR="00555003" w:rsidRPr="004D3C41" w14:paraId="2DAE4CE6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2450448E" w14:textId="2C5C8F11" w:rsidR="00555003" w:rsidRPr="004D3C41" w:rsidRDefault="002148EF" w:rsidP="00222466">
            <w:pPr>
              <w:pStyle w:val="Informaes"/>
            </w:pPr>
            <w:r>
              <w:t>(16) 991696532</w:t>
            </w:r>
          </w:p>
        </w:tc>
        <w:tc>
          <w:tcPr>
            <w:tcW w:w="423" w:type="dxa"/>
            <w:vMerge/>
          </w:tcPr>
          <w:p w14:paraId="3662BDD3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5191103" w14:textId="77777777" w:rsidR="00555003" w:rsidRPr="004D3C41" w:rsidRDefault="00555003" w:rsidP="005801E5">
            <w:pPr>
              <w:pStyle w:val="Ttulo1"/>
            </w:pPr>
          </w:p>
        </w:tc>
      </w:tr>
      <w:tr w:rsidR="00555003" w:rsidRPr="004D3C41" w14:paraId="13FAFF3D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12C8DEDC" w14:textId="77777777" w:rsidR="00555003" w:rsidRPr="004D3C41" w:rsidRDefault="00555003" w:rsidP="00B6466C">
            <w:pPr>
              <w:pStyle w:val="SemEspaamento"/>
            </w:pPr>
          </w:p>
        </w:tc>
        <w:tc>
          <w:tcPr>
            <w:tcW w:w="423" w:type="dxa"/>
            <w:vMerge/>
          </w:tcPr>
          <w:p w14:paraId="3F1A6674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72D94362" w14:textId="77777777" w:rsidR="00555003" w:rsidRPr="004D3C41" w:rsidRDefault="00555003" w:rsidP="005801E5">
            <w:pPr>
              <w:pStyle w:val="Ttulo1"/>
            </w:pPr>
          </w:p>
        </w:tc>
      </w:tr>
      <w:tr w:rsidR="00555003" w:rsidRPr="004D3C41" w14:paraId="69E56716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1F1E8BB9" w14:textId="23834B9D" w:rsidR="00555003" w:rsidRPr="004D3C41" w:rsidRDefault="002148EF" w:rsidP="00222466">
            <w:pPr>
              <w:pStyle w:val="Informaes"/>
            </w:pPr>
            <w:r>
              <w:t>valdeirtb@gmail.com</w:t>
            </w:r>
          </w:p>
        </w:tc>
        <w:tc>
          <w:tcPr>
            <w:tcW w:w="423" w:type="dxa"/>
            <w:vMerge/>
          </w:tcPr>
          <w:p w14:paraId="71E2F366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AA07CED" w14:textId="77777777" w:rsidR="00555003" w:rsidRPr="004D3C41" w:rsidRDefault="00555003" w:rsidP="005801E5">
            <w:pPr>
              <w:pStyle w:val="Ttulo1"/>
            </w:pPr>
          </w:p>
        </w:tc>
      </w:tr>
      <w:tr w:rsidR="00555003" w:rsidRPr="004D3C41" w14:paraId="1C5F639E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20B0B2C7" w14:textId="77777777" w:rsidR="00555003" w:rsidRPr="004D3C41" w:rsidRDefault="00555003" w:rsidP="00B6466C">
            <w:pPr>
              <w:pStyle w:val="SemEspaamento"/>
            </w:pPr>
          </w:p>
        </w:tc>
        <w:tc>
          <w:tcPr>
            <w:tcW w:w="423" w:type="dxa"/>
            <w:vMerge/>
          </w:tcPr>
          <w:p w14:paraId="35C73278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5E7E595" w14:textId="77777777" w:rsidR="00555003" w:rsidRPr="004D3C41" w:rsidRDefault="00555003" w:rsidP="005801E5">
            <w:pPr>
              <w:pStyle w:val="Ttulo1"/>
            </w:pPr>
          </w:p>
        </w:tc>
      </w:tr>
      <w:tr w:rsidR="00555003" w:rsidRPr="004D3C41" w14:paraId="5F5AC831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127D59C0" w14:textId="48722377" w:rsidR="00555003" w:rsidRPr="004D3C41" w:rsidRDefault="00224543" w:rsidP="00222466">
            <w:pPr>
              <w:pStyle w:val="Informaes"/>
            </w:pPr>
            <w:r w:rsidRPr="00224543">
              <w:t>https://github.com/deoliveira10</w:t>
            </w:r>
          </w:p>
        </w:tc>
        <w:tc>
          <w:tcPr>
            <w:tcW w:w="423" w:type="dxa"/>
            <w:vMerge/>
          </w:tcPr>
          <w:p w14:paraId="6DE8DAD0" w14:textId="77777777" w:rsidR="00555003" w:rsidRPr="004D3C41" w:rsidRDefault="00555003" w:rsidP="00590471">
            <w:pPr>
              <w:pStyle w:val="Corpodetexto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91F4305" w14:textId="77777777" w:rsidR="00555003" w:rsidRPr="004D3C41" w:rsidRDefault="00555003" w:rsidP="005801E5">
            <w:pPr>
              <w:pStyle w:val="Ttulo1"/>
            </w:pPr>
          </w:p>
        </w:tc>
      </w:tr>
      <w:tr w:rsidR="00555003" w:rsidRPr="004D3C41" w14:paraId="3E201499" w14:textId="77777777" w:rsidTr="00222466">
        <w:trPr>
          <w:trHeight w:val="2448"/>
          <w:jc w:val="center"/>
        </w:trPr>
        <w:tc>
          <w:tcPr>
            <w:tcW w:w="2942" w:type="dxa"/>
          </w:tcPr>
          <w:p w14:paraId="38BEF48A" w14:textId="77777777" w:rsidR="00555003" w:rsidRPr="004D3C41" w:rsidRDefault="00555003" w:rsidP="00222466"/>
        </w:tc>
        <w:tc>
          <w:tcPr>
            <w:tcW w:w="423" w:type="dxa"/>
          </w:tcPr>
          <w:p w14:paraId="10B82BD3" w14:textId="77777777" w:rsidR="00555003" w:rsidRPr="004D3C41" w:rsidRDefault="00555003" w:rsidP="00222466"/>
        </w:tc>
        <w:tc>
          <w:tcPr>
            <w:tcW w:w="6607" w:type="dxa"/>
            <w:vMerge/>
          </w:tcPr>
          <w:p w14:paraId="04760164" w14:textId="77777777" w:rsidR="00555003" w:rsidRPr="004D3C41" w:rsidRDefault="00555003" w:rsidP="00222466"/>
        </w:tc>
      </w:tr>
    </w:tbl>
    <w:p w14:paraId="6FC2FF0E" w14:textId="77777777" w:rsidR="007F5B63" w:rsidRPr="004D3C41" w:rsidRDefault="007F5B63" w:rsidP="00CE1E3D">
      <w:pPr>
        <w:pStyle w:val="Corpodetexto"/>
      </w:pPr>
    </w:p>
    <w:sectPr w:rsidR="007F5B63" w:rsidRPr="004D3C41" w:rsidSect="00D311FF">
      <w:headerReference w:type="default" r:id="rId19"/>
      <w:type w:val="continuous"/>
      <w:pgSz w:w="11906" w:h="16838" w:code="9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950C" w14:textId="77777777" w:rsidR="0072633D" w:rsidRDefault="0072633D" w:rsidP="00590471">
      <w:r>
        <w:separator/>
      </w:r>
    </w:p>
  </w:endnote>
  <w:endnote w:type="continuationSeparator" w:id="0">
    <w:p w14:paraId="42B9D507" w14:textId="77777777" w:rsidR="0072633D" w:rsidRDefault="0072633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A3C5" w14:textId="77777777" w:rsidR="0072633D" w:rsidRDefault="0072633D" w:rsidP="00590471">
      <w:r>
        <w:separator/>
      </w:r>
    </w:p>
  </w:footnote>
  <w:footnote w:type="continuationSeparator" w:id="0">
    <w:p w14:paraId="0FFF8C6C" w14:textId="77777777" w:rsidR="0072633D" w:rsidRDefault="0072633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D2EA" w14:textId="77777777" w:rsidR="00590471" w:rsidRDefault="00060042" w:rsidP="00060042">
    <w:pPr>
      <w:pStyle w:val="Corpodetexto"/>
    </w:pPr>
    <w:r w:rsidRPr="00060042">
      <w:rPr>
        <w:noProof/>
        <w:lang w:bidi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EF"/>
    <w:rsid w:val="00056B21"/>
    <w:rsid w:val="00060042"/>
    <w:rsid w:val="000E0114"/>
    <w:rsid w:val="000F7D04"/>
    <w:rsid w:val="00150ABD"/>
    <w:rsid w:val="002148EF"/>
    <w:rsid w:val="00222466"/>
    <w:rsid w:val="00224543"/>
    <w:rsid w:val="00307145"/>
    <w:rsid w:val="00332A22"/>
    <w:rsid w:val="003D3540"/>
    <w:rsid w:val="00443FBF"/>
    <w:rsid w:val="0046469F"/>
    <w:rsid w:val="00472C27"/>
    <w:rsid w:val="004823FB"/>
    <w:rsid w:val="004D3C41"/>
    <w:rsid w:val="00555003"/>
    <w:rsid w:val="005801E5"/>
    <w:rsid w:val="00590471"/>
    <w:rsid w:val="005D01FA"/>
    <w:rsid w:val="005E1FF7"/>
    <w:rsid w:val="0072633D"/>
    <w:rsid w:val="007913A5"/>
    <w:rsid w:val="007C00B9"/>
    <w:rsid w:val="007C5EEE"/>
    <w:rsid w:val="007F0707"/>
    <w:rsid w:val="007F5B63"/>
    <w:rsid w:val="00846CB9"/>
    <w:rsid w:val="008472E9"/>
    <w:rsid w:val="0089001B"/>
    <w:rsid w:val="008C2CFC"/>
    <w:rsid w:val="008D7C7E"/>
    <w:rsid w:val="00920391"/>
    <w:rsid w:val="0098461B"/>
    <w:rsid w:val="00A32D0D"/>
    <w:rsid w:val="00B37558"/>
    <w:rsid w:val="00B6466C"/>
    <w:rsid w:val="00C258F9"/>
    <w:rsid w:val="00CE1E3D"/>
    <w:rsid w:val="00D311FF"/>
    <w:rsid w:val="00DD7372"/>
    <w:rsid w:val="00DF2F8A"/>
    <w:rsid w:val="00E90A60"/>
    <w:rsid w:val="00EE7E09"/>
    <w:rsid w:val="00F0223C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2DBD3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qFormat/>
    <w:rsid w:val="00F0223C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E7E09"/>
    <w:rPr>
      <w:rFonts w:asciiTheme="minorHAnsi" w:hAnsiTheme="minorHAnsi" w:cs="Georgia"/>
    </w:rPr>
  </w:style>
  <w:style w:type="character" w:customStyle="1" w:styleId="Ttulo1Char">
    <w:name w:val="Título 1 Char"/>
    <w:basedOn w:val="Fontepargpadro"/>
    <w:link w:val="Ttulo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PargrafodaLista">
    <w:name w:val="List Paragraph"/>
    <w:basedOn w:val="Corpodetexto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Pargrafodetabela">
    <w:name w:val="Parágrafo de tabela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elacomgrade">
    <w:name w:val="Table Grid"/>
    <w:basedOn w:val="Tabe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Corpodetexto"/>
    <w:next w:val="Normal"/>
    <w:link w:val="Ttulo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es">
    <w:name w:val="Informações"/>
    <w:basedOn w:val="Corpodetexto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as">
    <w:name w:val="Datas"/>
    <w:basedOn w:val="Corpodetexto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Forte">
    <w:name w:val="Strong"/>
    <w:basedOn w:val="Fontepargpadro"/>
    <w:uiPriority w:val="22"/>
    <w:semiHidden/>
    <w:qFormat/>
    <w:rsid w:val="005E1FF7"/>
    <w:rPr>
      <w:b/>
      <w:bCs/>
      <w:color w:val="CC2F0F" w:themeColor="accent4" w:themeShade="BF"/>
    </w:rPr>
  </w:style>
  <w:style w:type="character" w:styleId="TextodoEspaoReservado">
    <w:name w:val="Placeholder Text"/>
    <w:basedOn w:val="Fontepargpadro"/>
    <w:uiPriority w:val="99"/>
    <w:semiHidden/>
    <w:rsid w:val="00222466"/>
    <w:rPr>
      <w:color w:val="808080"/>
    </w:rPr>
  </w:style>
  <w:style w:type="paragraph" w:styleId="Data">
    <w:name w:val="Date"/>
    <w:basedOn w:val="Normal"/>
    <w:next w:val="Normal"/>
    <w:link w:val="DataChar"/>
    <w:uiPriority w:val="99"/>
    <w:rsid w:val="00222466"/>
    <w:pPr>
      <w:spacing w:line="480" w:lineRule="auto"/>
    </w:pPr>
  </w:style>
  <w:style w:type="character" w:customStyle="1" w:styleId="DataChar">
    <w:name w:val="Data Char"/>
    <w:basedOn w:val="Fontepargpadro"/>
    <w:link w:val="Data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SemEspaamento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ncia">
    <w:name w:val="Experiência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Commarcadores">
    <w:name w:val="List Bullet"/>
    <w:basedOn w:val="Normal"/>
    <w:uiPriority w:val="99"/>
    <w:rsid w:val="000F7D0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%20Oliveira\AppData\Roaming\Microsoft\Templates\Curr&#237;culo%20contempor&#226;neo%20com%20foto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contemporâneo com foto.dotx</Template>
  <TotalTime>0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2023-02-18T02:27:00Z</dcterms:created>
  <dcterms:modified xsi:type="dcterms:W3CDTF">2023-02-18T02:27:00Z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